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A6D" w:rsidRPr="00D145A0" w:rsidRDefault="008A39D6" w:rsidP="00D145A0">
      <w:pPr>
        <w:pStyle w:val="Title"/>
        <w:pBdr>
          <w:bottom w:val="single" w:sz="12" w:space="6" w:color="141414" w:themeColor="accent1"/>
        </w:pBdr>
        <w:rPr>
          <w:color w:val="00B050"/>
        </w:rPr>
      </w:pPr>
      <w:sdt>
        <w:sdtPr>
          <w:rPr>
            <w:color w:val="00B050"/>
          </w:rPr>
          <w:alias w:val="Enter your name:"/>
          <w:tag w:val=""/>
          <w:id w:val="-328297061"/>
          <w:placeholder>
            <w:docPart w:val="051D485FCB5842BC91542D952E64F363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D145A0" w:rsidRPr="00D145A0">
            <w:rPr>
              <w:color w:val="00B050"/>
              <w:lang w:val="bg-BG"/>
            </w:rPr>
            <w:t>Николай Кръстев</w:t>
          </w:r>
        </w:sdtContent>
      </w:sdt>
    </w:p>
    <w:p w:rsidR="00D145A0" w:rsidRDefault="00D145A0">
      <w:r w:rsidRPr="00D145A0">
        <w:rPr>
          <w:b/>
          <w:lang w:val="bg-BG"/>
        </w:rPr>
        <w:t>Адрес</w:t>
      </w:r>
      <w:r>
        <w:rPr>
          <w:lang w:val="bg-BG"/>
        </w:rPr>
        <w:t>: Пловдив, Българи</w:t>
      </w:r>
      <w:r>
        <w:t xml:space="preserve">я </w:t>
      </w:r>
    </w:p>
    <w:p w:rsidR="00D145A0" w:rsidRDefault="00D145A0">
      <w:r w:rsidRPr="00D145A0">
        <w:rPr>
          <w:b/>
          <w:lang w:val="bg-BG"/>
        </w:rPr>
        <w:t>Телефон:</w:t>
      </w:r>
      <w:r>
        <w:rPr>
          <w:lang w:val="bg-BG"/>
        </w:rPr>
        <w:t xml:space="preserve"> 0885537484</w:t>
      </w:r>
    </w:p>
    <w:p w:rsidR="00394A6D" w:rsidRPr="00D145A0" w:rsidRDefault="008A39D6">
      <w:sdt>
        <w:sdtPr>
          <w:alias w:val="Enter email:"/>
          <w:tag w:val="Enter email:"/>
          <w:id w:val="-391963670"/>
          <w:placeholder>
            <w:docPart w:val="7CA8F51CAC5042D68C64FCC34730D663"/>
          </w:placeholder>
          <w:temporary/>
          <w:showingPlcHdr/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/>
        </w:sdtPr>
        <w:sdtEndPr/>
        <w:sdtContent>
          <w:r w:rsidR="007D00B3" w:rsidRPr="00D145A0">
            <w:rPr>
              <w:b/>
            </w:rPr>
            <w:t>Email</w:t>
          </w:r>
        </w:sdtContent>
      </w:sdt>
      <w:r w:rsidR="00D145A0">
        <w:rPr>
          <w:lang w:val="bg-BG"/>
        </w:rPr>
        <w:t>:</w:t>
      </w:r>
      <w:r w:rsidR="00D145A0">
        <w:t xml:space="preserve"> n.krustev98@gmail.com</w:t>
      </w:r>
    </w:p>
    <w:p w:rsidR="00D145A0" w:rsidRDefault="00D145A0" w:rsidP="00D145A0">
      <w:pPr>
        <w:pStyle w:val="Heading1"/>
        <w:rPr>
          <w:color w:val="00B050"/>
          <w:u w:val="single"/>
          <w:lang w:val="bg-BG"/>
        </w:rPr>
      </w:pPr>
      <w:r w:rsidRPr="00D145A0">
        <w:rPr>
          <w:color w:val="00B050"/>
          <w:u w:val="single"/>
          <w:lang w:val="bg-BG"/>
        </w:rPr>
        <w:lastRenderedPageBreak/>
        <w:t>Образование:</w:t>
      </w:r>
    </w:p>
    <w:p w:rsidR="00D145A0" w:rsidRDefault="00264F8E" w:rsidP="00D145A0">
      <w:pPr>
        <w:pStyle w:val="Heading1"/>
        <w:numPr>
          <w:ilvl w:val="0"/>
          <w:numId w:val="21"/>
        </w:numPr>
        <w:rPr>
          <w:b w:val="0"/>
          <w:color w:val="000000" w:themeColor="text1"/>
          <w:lang w:val="bg-BG"/>
        </w:rPr>
      </w:pPr>
      <w:r w:rsidRPr="00264F8E">
        <w:rPr>
          <w:b w:val="0"/>
          <w:color w:val="000000" w:themeColor="text1"/>
          <w:lang w:val="bg-BG"/>
        </w:rPr>
        <w:t>Средно:</w:t>
      </w:r>
      <w:r>
        <w:rPr>
          <w:b w:val="0"/>
          <w:color w:val="000000" w:themeColor="text1"/>
          <w:lang w:val="bg-BG"/>
        </w:rPr>
        <w:t xml:space="preserve"> </w:t>
      </w:r>
      <w:r w:rsidR="00D145A0">
        <w:rPr>
          <w:b w:val="0"/>
          <w:color w:val="000000" w:themeColor="text1"/>
          <w:lang w:val="bg-BG"/>
        </w:rPr>
        <w:t>ППМГ „Акад. Иван Ценов“ Враца</w:t>
      </w:r>
    </w:p>
    <w:p w:rsidR="00D145A0" w:rsidRDefault="00264F8E" w:rsidP="00D145A0">
      <w:pPr>
        <w:pStyle w:val="Heading1"/>
        <w:numPr>
          <w:ilvl w:val="0"/>
          <w:numId w:val="21"/>
        </w:numPr>
        <w:rPr>
          <w:b w:val="0"/>
          <w:color w:val="000000" w:themeColor="text1"/>
          <w:lang w:val="bg-BG"/>
        </w:rPr>
      </w:pPr>
      <w:r w:rsidRPr="00264F8E">
        <w:rPr>
          <w:color w:val="000000" w:themeColor="text1"/>
          <w:lang w:val="bg-BG"/>
        </w:rPr>
        <w:t>В момента</w:t>
      </w:r>
      <w:r>
        <w:rPr>
          <w:b w:val="0"/>
          <w:color w:val="000000" w:themeColor="text1"/>
          <w:lang w:val="bg-BG"/>
        </w:rPr>
        <w:t xml:space="preserve">: </w:t>
      </w:r>
      <w:r w:rsidR="00D145A0">
        <w:rPr>
          <w:b w:val="0"/>
          <w:color w:val="000000" w:themeColor="text1"/>
          <w:lang w:val="bg-BG"/>
        </w:rPr>
        <w:t xml:space="preserve">Пловдивски университет „Паисий Хилендарски“, гр. Пловдив </w:t>
      </w:r>
    </w:p>
    <w:p w:rsidR="00C554E8" w:rsidRDefault="00C554E8" w:rsidP="006635A2">
      <w:pPr>
        <w:pStyle w:val="Heading1"/>
        <w:rPr>
          <w:b w:val="0"/>
          <w:color w:val="000000" w:themeColor="text1"/>
          <w:lang w:val="bg-BG"/>
        </w:rPr>
      </w:pPr>
    </w:p>
    <w:p w:rsidR="006635A2" w:rsidRDefault="006635A2" w:rsidP="006635A2">
      <w:pPr>
        <w:pStyle w:val="Heading1"/>
        <w:rPr>
          <w:b w:val="0"/>
          <w:color w:val="000000" w:themeColor="text1"/>
          <w:lang w:val="bg-BG"/>
        </w:rPr>
      </w:pPr>
      <w:r>
        <w:rPr>
          <w:color w:val="00B050"/>
          <w:u w:val="single"/>
          <w:lang w:val="bg-BG"/>
        </w:rPr>
        <w:t>Сертификати</w:t>
      </w:r>
      <w:r w:rsidRPr="00D145A0">
        <w:rPr>
          <w:color w:val="00B050"/>
          <w:u w:val="single"/>
          <w:lang w:val="bg-BG"/>
        </w:rPr>
        <w:t>:</w:t>
      </w:r>
    </w:p>
    <w:p w:rsidR="006635A2" w:rsidRPr="006635A2" w:rsidRDefault="006635A2" w:rsidP="006635A2">
      <w:pPr>
        <w:pStyle w:val="Heading1"/>
        <w:numPr>
          <w:ilvl w:val="0"/>
          <w:numId w:val="21"/>
        </w:numPr>
        <w:rPr>
          <w:b w:val="0"/>
          <w:color w:val="000000" w:themeColor="text1"/>
          <w:lang w:val="bg-BG"/>
        </w:rPr>
      </w:pPr>
      <w:r>
        <w:rPr>
          <w:b w:val="0"/>
          <w:color w:val="000000" w:themeColor="text1"/>
          <w:lang w:val="bg-BG"/>
        </w:rPr>
        <w:t xml:space="preserve">Сертификат по Английски език </w:t>
      </w:r>
      <w:r>
        <w:rPr>
          <w:b w:val="0"/>
          <w:color w:val="000000" w:themeColor="text1"/>
        </w:rPr>
        <w:t>Cambridge(FCE), level: C1</w:t>
      </w:r>
    </w:p>
    <w:p w:rsidR="006635A2" w:rsidRDefault="006635A2" w:rsidP="006635A2">
      <w:pPr>
        <w:pStyle w:val="Heading1"/>
        <w:rPr>
          <w:b w:val="0"/>
          <w:color w:val="000000" w:themeColor="text1"/>
        </w:rPr>
      </w:pPr>
    </w:p>
    <w:p w:rsidR="006635A2" w:rsidRDefault="006635A2" w:rsidP="006635A2">
      <w:pPr>
        <w:pStyle w:val="Heading1"/>
        <w:rPr>
          <w:b w:val="0"/>
          <w:color w:val="000000" w:themeColor="text1"/>
          <w:lang w:val="bg-BG"/>
        </w:rPr>
      </w:pPr>
      <w:r>
        <w:rPr>
          <w:color w:val="00B050"/>
          <w:u w:val="single"/>
          <w:lang w:val="bg-BG"/>
        </w:rPr>
        <w:t>Умения</w:t>
      </w:r>
      <w:r w:rsidRPr="00D145A0">
        <w:rPr>
          <w:color w:val="00B050"/>
          <w:u w:val="single"/>
          <w:lang w:val="bg-BG"/>
        </w:rPr>
        <w:t>:</w:t>
      </w:r>
    </w:p>
    <w:p w:rsidR="00C554E8" w:rsidRPr="00264F8E" w:rsidRDefault="006635A2" w:rsidP="006635A2">
      <w:pPr>
        <w:pStyle w:val="Heading1"/>
        <w:numPr>
          <w:ilvl w:val="0"/>
          <w:numId w:val="21"/>
        </w:numPr>
        <w:rPr>
          <w:b w:val="0"/>
          <w:color w:val="000000" w:themeColor="text1"/>
          <w:u w:val="single"/>
          <w:lang w:val="bg-BG"/>
        </w:rPr>
      </w:pPr>
      <w:r w:rsidRPr="00264F8E">
        <w:rPr>
          <w:b w:val="0"/>
          <w:color w:val="000000" w:themeColor="text1"/>
          <w:u w:val="single"/>
          <w:lang w:val="bg-BG"/>
        </w:rPr>
        <w:t xml:space="preserve">Компютърни умения: </w:t>
      </w:r>
    </w:p>
    <w:p w:rsidR="006635A2" w:rsidRPr="006635A2" w:rsidRDefault="006635A2" w:rsidP="00C554E8">
      <w:pPr>
        <w:pStyle w:val="Heading1"/>
        <w:numPr>
          <w:ilvl w:val="1"/>
          <w:numId w:val="21"/>
        </w:numPr>
        <w:rPr>
          <w:b w:val="0"/>
          <w:color w:val="000000" w:themeColor="text1"/>
          <w:lang w:val="bg-BG"/>
        </w:rPr>
      </w:pPr>
      <w:r>
        <w:rPr>
          <w:b w:val="0"/>
          <w:color w:val="000000" w:themeColor="text1"/>
        </w:rPr>
        <w:t xml:space="preserve">HTML, CSS, </w:t>
      </w:r>
      <w:proofErr w:type="spellStart"/>
      <w:r>
        <w:rPr>
          <w:b w:val="0"/>
          <w:color w:val="000000" w:themeColor="text1"/>
        </w:rPr>
        <w:t>Wordpress</w:t>
      </w:r>
      <w:proofErr w:type="spellEnd"/>
      <w:r>
        <w:rPr>
          <w:b w:val="0"/>
          <w:color w:val="000000" w:themeColor="text1"/>
        </w:rPr>
        <w:t>, MS Office,</w:t>
      </w:r>
      <w:r>
        <w:rPr>
          <w:b w:val="0"/>
          <w:color w:val="000000" w:themeColor="text1"/>
          <w:lang w:val="bg-BG"/>
        </w:rPr>
        <w:t xml:space="preserve"> </w:t>
      </w:r>
      <w:r>
        <w:rPr>
          <w:b w:val="0"/>
          <w:color w:val="000000" w:themeColor="text1"/>
        </w:rPr>
        <w:t>UML, SQL</w:t>
      </w:r>
      <w:r w:rsidR="00C554E8">
        <w:rPr>
          <w:b w:val="0"/>
          <w:color w:val="000000" w:themeColor="text1"/>
        </w:rPr>
        <w:t xml:space="preserve">, </w:t>
      </w:r>
      <w:proofErr w:type="spellStart"/>
      <w:r w:rsidR="00C554E8">
        <w:rPr>
          <w:b w:val="0"/>
          <w:color w:val="000000" w:themeColor="text1"/>
        </w:rPr>
        <w:t>Figma</w:t>
      </w:r>
      <w:proofErr w:type="spellEnd"/>
    </w:p>
    <w:p w:rsidR="00C554E8" w:rsidRPr="00264F8E" w:rsidRDefault="006635A2" w:rsidP="006635A2">
      <w:pPr>
        <w:pStyle w:val="Heading1"/>
        <w:numPr>
          <w:ilvl w:val="0"/>
          <w:numId w:val="21"/>
        </w:numPr>
        <w:rPr>
          <w:b w:val="0"/>
          <w:color w:val="000000" w:themeColor="text1"/>
          <w:u w:val="single"/>
          <w:lang w:val="bg-BG"/>
        </w:rPr>
      </w:pPr>
      <w:r w:rsidRPr="00264F8E">
        <w:rPr>
          <w:b w:val="0"/>
          <w:color w:val="000000" w:themeColor="text1"/>
          <w:u w:val="single"/>
          <w:lang w:val="bg-BG"/>
        </w:rPr>
        <w:t xml:space="preserve">Други: </w:t>
      </w:r>
    </w:p>
    <w:p w:rsidR="006635A2" w:rsidRDefault="006635A2" w:rsidP="00C554E8">
      <w:pPr>
        <w:pStyle w:val="Heading1"/>
        <w:numPr>
          <w:ilvl w:val="1"/>
          <w:numId w:val="21"/>
        </w:numPr>
        <w:rPr>
          <w:b w:val="0"/>
          <w:color w:val="000000" w:themeColor="text1"/>
          <w:lang w:val="bg-BG"/>
        </w:rPr>
      </w:pPr>
      <w:r>
        <w:rPr>
          <w:b w:val="0"/>
          <w:color w:val="000000" w:themeColor="text1"/>
          <w:lang w:val="bg-BG"/>
        </w:rPr>
        <w:t xml:space="preserve">Умения за работа в екип, </w:t>
      </w:r>
      <w:r w:rsidR="00497620">
        <w:rPr>
          <w:b w:val="0"/>
          <w:color w:val="000000" w:themeColor="text1"/>
          <w:lang w:val="bg-BG"/>
        </w:rPr>
        <w:t>перфектно ниво на Английски – писмено и говоримо.</w:t>
      </w:r>
    </w:p>
    <w:p w:rsidR="00C554E8" w:rsidRDefault="00C554E8" w:rsidP="00497620">
      <w:pPr>
        <w:pStyle w:val="Heading1"/>
        <w:rPr>
          <w:b w:val="0"/>
          <w:color w:val="000000" w:themeColor="text1"/>
          <w:lang w:val="bg-BG"/>
        </w:rPr>
      </w:pPr>
    </w:p>
    <w:p w:rsidR="00497620" w:rsidRDefault="00497620" w:rsidP="00497620">
      <w:pPr>
        <w:pStyle w:val="Heading1"/>
        <w:rPr>
          <w:color w:val="00B050"/>
          <w:u w:val="single"/>
          <w:lang w:val="bg-BG"/>
        </w:rPr>
      </w:pPr>
      <w:r>
        <w:rPr>
          <w:color w:val="00B050"/>
          <w:u w:val="single"/>
          <w:lang w:val="bg-BG"/>
        </w:rPr>
        <w:t>Качества</w:t>
      </w:r>
      <w:r w:rsidRPr="00D145A0">
        <w:rPr>
          <w:color w:val="00B050"/>
          <w:u w:val="single"/>
          <w:lang w:val="bg-BG"/>
        </w:rPr>
        <w:t>:</w:t>
      </w:r>
    </w:p>
    <w:p w:rsidR="00497620" w:rsidRDefault="00497620" w:rsidP="00497620">
      <w:pPr>
        <w:pStyle w:val="Heading1"/>
        <w:numPr>
          <w:ilvl w:val="0"/>
          <w:numId w:val="21"/>
        </w:numPr>
        <w:rPr>
          <w:b w:val="0"/>
          <w:color w:val="000000" w:themeColor="text1"/>
          <w:lang w:val="bg-BG"/>
        </w:rPr>
      </w:pPr>
      <w:r>
        <w:rPr>
          <w:b w:val="0"/>
          <w:color w:val="000000" w:themeColor="text1"/>
          <w:lang w:val="bg-BG"/>
        </w:rPr>
        <w:t>Организираност</w:t>
      </w:r>
    </w:p>
    <w:p w:rsidR="00497620" w:rsidRDefault="00497620" w:rsidP="00497620">
      <w:pPr>
        <w:pStyle w:val="Heading1"/>
        <w:numPr>
          <w:ilvl w:val="0"/>
          <w:numId w:val="21"/>
        </w:numPr>
        <w:rPr>
          <w:b w:val="0"/>
          <w:color w:val="000000" w:themeColor="text1"/>
          <w:lang w:val="bg-BG"/>
        </w:rPr>
      </w:pPr>
      <w:r>
        <w:rPr>
          <w:b w:val="0"/>
          <w:color w:val="000000" w:themeColor="text1"/>
          <w:lang w:val="bg-BG"/>
        </w:rPr>
        <w:t>Отговорност</w:t>
      </w:r>
    </w:p>
    <w:p w:rsidR="00497620" w:rsidRDefault="00497620" w:rsidP="00497620">
      <w:pPr>
        <w:pStyle w:val="Heading1"/>
        <w:numPr>
          <w:ilvl w:val="0"/>
          <w:numId w:val="21"/>
        </w:numPr>
        <w:rPr>
          <w:b w:val="0"/>
          <w:color w:val="000000" w:themeColor="text1"/>
          <w:lang w:val="bg-BG"/>
        </w:rPr>
      </w:pPr>
      <w:r>
        <w:rPr>
          <w:b w:val="0"/>
          <w:color w:val="000000" w:themeColor="text1"/>
          <w:lang w:val="bg-BG"/>
        </w:rPr>
        <w:t>Точност</w:t>
      </w:r>
    </w:p>
    <w:p w:rsidR="00C554E8" w:rsidRDefault="00C554E8" w:rsidP="00497620">
      <w:pPr>
        <w:pStyle w:val="Heading1"/>
        <w:rPr>
          <w:b w:val="0"/>
          <w:color w:val="000000" w:themeColor="text1"/>
          <w:lang w:val="bg-BG"/>
        </w:rPr>
      </w:pPr>
    </w:p>
    <w:p w:rsidR="00497620" w:rsidRDefault="00497620" w:rsidP="00497620">
      <w:pPr>
        <w:pStyle w:val="Heading1"/>
        <w:rPr>
          <w:color w:val="00B050"/>
          <w:u w:val="single"/>
          <w:lang w:val="bg-BG"/>
        </w:rPr>
      </w:pPr>
      <w:r>
        <w:rPr>
          <w:color w:val="00B050"/>
          <w:u w:val="single"/>
          <w:lang w:val="bg-BG"/>
        </w:rPr>
        <w:t>Опит</w:t>
      </w:r>
      <w:r w:rsidRPr="00D145A0">
        <w:rPr>
          <w:color w:val="00B050"/>
          <w:u w:val="single"/>
          <w:lang w:val="bg-BG"/>
        </w:rPr>
        <w:t>:</w:t>
      </w:r>
    </w:p>
    <w:p w:rsidR="00A458CF" w:rsidRDefault="00C554E8" w:rsidP="00A458CF">
      <w:pPr>
        <w:pStyle w:val="Heading1"/>
        <w:numPr>
          <w:ilvl w:val="0"/>
          <w:numId w:val="21"/>
        </w:numPr>
        <w:rPr>
          <w:b w:val="0"/>
          <w:color w:val="000000" w:themeColor="text1"/>
          <w:lang w:val="bg-BG"/>
        </w:rPr>
      </w:pPr>
      <w:r>
        <w:rPr>
          <w:b w:val="0"/>
          <w:color w:val="000000" w:themeColor="text1"/>
          <w:u w:val="single"/>
          <w:lang w:val="bg-BG"/>
        </w:rPr>
        <w:t>Компютърен</w:t>
      </w:r>
      <w:r w:rsidR="00A458CF" w:rsidRPr="00A458CF">
        <w:rPr>
          <w:b w:val="0"/>
          <w:color w:val="000000" w:themeColor="text1"/>
          <w:u w:val="single"/>
          <w:lang w:val="bg-BG"/>
        </w:rPr>
        <w:t>:</w:t>
      </w:r>
      <w:r w:rsidR="00A458CF">
        <w:rPr>
          <w:b w:val="0"/>
          <w:color w:val="000000" w:themeColor="text1"/>
          <w:lang w:val="bg-BG"/>
        </w:rPr>
        <w:t xml:space="preserve"> </w:t>
      </w:r>
    </w:p>
    <w:p w:rsidR="00A458CF" w:rsidRPr="00A458CF" w:rsidRDefault="00A458CF" w:rsidP="00A458CF">
      <w:pPr>
        <w:pStyle w:val="Heading1"/>
        <w:numPr>
          <w:ilvl w:val="1"/>
          <w:numId w:val="21"/>
        </w:numPr>
        <w:rPr>
          <w:b w:val="0"/>
          <w:color w:val="000000" w:themeColor="text1"/>
          <w:lang w:val="bg-BG"/>
        </w:rPr>
      </w:pPr>
      <w:r>
        <w:rPr>
          <w:b w:val="0"/>
          <w:color w:val="000000" w:themeColor="text1"/>
          <w:lang w:val="bg-BG"/>
        </w:rPr>
        <w:t xml:space="preserve">Посещавал съм курсове по </w:t>
      </w:r>
      <w:r>
        <w:rPr>
          <w:b w:val="0"/>
          <w:color w:val="000000" w:themeColor="text1"/>
        </w:rPr>
        <w:t xml:space="preserve">Front-End </w:t>
      </w:r>
      <w:r>
        <w:rPr>
          <w:b w:val="0"/>
          <w:color w:val="000000" w:themeColor="text1"/>
          <w:lang w:val="bg-BG"/>
        </w:rPr>
        <w:t xml:space="preserve">към </w:t>
      </w:r>
      <w:proofErr w:type="spellStart"/>
      <w:r>
        <w:rPr>
          <w:b w:val="0"/>
          <w:color w:val="000000" w:themeColor="text1"/>
        </w:rPr>
        <w:t>Telerik</w:t>
      </w:r>
      <w:proofErr w:type="spellEnd"/>
      <w:r>
        <w:rPr>
          <w:b w:val="0"/>
          <w:color w:val="000000" w:themeColor="text1"/>
        </w:rPr>
        <w:t xml:space="preserve"> Academy</w:t>
      </w:r>
    </w:p>
    <w:p w:rsidR="00497620" w:rsidRDefault="00497620" w:rsidP="00497620">
      <w:pPr>
        <w:pStyle w:val="Heading1"/>
        <w:numPr>
          <w:ilvl w:val="0"/>
          <w:numId w:val="21"/>
        </w:numPr>
        <w:rPr>
          <w:b w:val="0"/>
          <w:color w:val="000000" w:themeColor="text1"/>
          <w:u w:val="single"/>
          <w:lang w:val="bg-BG"/>
        </w:rPr>
      </w:pPr>
      <w:r w:rsidRPr="00497620">
        <w:rPr>
          <w:b w:val="0"/>
          <w:color w:val="000000" w:themeColor="text1"/>
          <w:u w:val="single"/>
          <w:lang w:val="bg-BG"/>
        </w:rPr>
        <w:t xml:space="preserve">Търговия: </w:t>
      </w:r>
    </w:p>
    <w:p w:rsidR="00A458CF" w:rsidRDefault="00A458CF" w:rsidP="00A458CF">
      <w:pPr>
        <w:pStyle w:val="Heading1"/>
        <w:numPr>
          <w:ilvl w:val="1"/>
          <w:numId w:val="21"/>
        </w:numPr>
        <w:rPr>
          <w:b w:val="0"/>
          <w:color w:val="000000" w:themeColor="text1"/>
          <w:lang w:val="bg-BG"/>
        </w:rPr>
      </w:pPr>
      <w:r w:rsidRPr="00A458CF">
        <w:rPr>
          <w:b w:val="0"/>
          <w:color w:val="000000" w:themeColor="text1"/>
          <w:lang w:val="bg-BG"/>
        </w:rPr>
        <w:t>Покупка(с цел препродажба) на леки, лекотоварни и двуколесни МПС от чужбина, покупка и препродажба на авточасти втора употреба.</w:t>
      </w:r>
    </w:p>
    <w:p w:rsidR="00A458CF" w:rsidRDefault="00A458CF" w:rsidP="00A458CF">
      <w:pPr>
        <w:pStyle w:val="Heading1"/>
        <w:numPr>
          <w:ilvl w:val="0"/>
          <w:numId w:val="21"/>
        </w:numPr>
        <w:rPr>
          <w:b w:val="0"/>
          <w:color w:val="000000" w:themeColor="text1"/>
          <w:u w:val="single"/>
          <w:lang w:val="bg-BG"/>
        </w:rPr>
      </w:pPr>
      <w:r w:rsidRPr="00A458CF">
        <w:rPr>
          <w:b w:val="0"/>
          <w:color w:val="000000" w:themeColor="text1"/>
          <w:u w:val="single"/>
          <w:lang w:val="bg-BG"/>
        </w:rPr>
        <w:t>Логистика:</w:t>
      </w:r>
    </w:p>
    <w:p w:rsidR="00A458CF" w:rsidRDefault="00A458CF" w:rsidP="00A458CF">
      <w:pPr>
        <w:pStyle w:val="Heading1"/>
        <w:numPr>
          <w:ilvl w:val="1"/>
          <w:numId w:val="21"/>
        </w:numPr>
        <w:rPr>
          <w:b w:val="0"/>
          <w:color w:val="000000" w:themeColor="text1"/>
          <w:lang w:val="bg-BG"/>
        </w:rPr>
      </w:pPr>
      <w:r w:rsidRPr="00A458CF">
        <w:rPr>
          <w:b w:val="0"/>
          <w:color w:val="000000" w:themeColor="text1"/>
          <w:lang w:val="bg-BG"/>
        </w:rPr>
        <w:t>Шофьор – доставчик стока на едро.</w:t>
      </w:r>
    </w:p>
    <w:p w:rsidR="00264F8E" w:rsidRDefault="00264F8E" w:rsidP="00264F8E">
      <w:pPr>
        <w:pStyle w:val="Heading1"/>
        <w:rPr>
          <w:b w:val="0"/>
          <w:color w:val="000000" w:themeColor="text1"/>
          <w:lang w:val="bg-BG"/>
        </w:rPr>
      </w:pPr>
      <w:r>
        <w:rPr>
          <w:color w:val="00B050"/>
          <w:u w:val="single"/>
          <w:lang w:val="bg-BG"/>
        </w:rPr>
        <w:t>Хоби</w:t>
      </w:r>
      <w:r w:rsidRPr="00D145A0">
        <w:rPr>
          <w:color w:val="00B050"/>
          <w:u w:val="single"/>
          <w:lang w:val="bg-BG"/>
        </w:rPr>
        <w:t>:</w:t>
      </w:r>
    </w:p>
    <w:p w:rsidR="00264F8E" w:rsidRPr="00264F8E" w:rsidRDefault="00264F8E" w:rsidP="00264F8E">
      <w:pPr>
        <w:pStyle w:val="Heading1"/>
        <w:numPr>
          <w:ilvl w:val="0"/>
          <w:numId w:val="21"/>
        </w:numPr>
        <w:rPr>
          <w:color w:val="00B050"/>
          <w:u w:val="single"/>
          <w:lang w:val="bg-BG"/>
        </w:rPr>
      </w:pPr>
      <w:r>
        <w:rPr>
          <w:b w:val="0"/>
          <w:color w:val="000000" w:themeColor="text1"/>
          <w:lang w:val="bg-BG"/>
        </w:rPr>
        <w:t>Пътуване</w:t>
      </w:r>
      <w:r w:rsidR="00FD7A39">
        <w:rPr>
          <w:b w:val="0"/>
          <w:color w:val="000000" w:themeColor="text1"/>
          <w:lang w:val="bg-BG"/>
        </w:rPr>
        <w:t xml:space="preserve"> в страната и чужбина</w:t>
      </w:r>
    </w:p>
    <w:p w:rsidR="00264F8E" w:rsidRPr="00FD7A39" w:rsidRDefault="00FD7A39" w:rsidP="00264F8E">
      <w:pPr>
        <w:pStyle w:val="Heading1"/>
        <w:numPr>
          <w:ilvl w:val="0"/>
          <w:numId w:val="21"/>
        </w:numPr>
        <w:rPr>
          <w:color w:val="00B050"/>
          <w:u w:val="single"/>
          <w:lang w:val="bg-BG"/>
        </w:rPr>
      </w:pPr>
      <w:r>
        <w:rPr>
          <w:b w:val="0"/>
          <w:color w:val="000000" w:themeColor="text1"/>
          <w:lang w:val="bg-BG"/>
        </w:rPr>
        <w:t>Каране на автомобили и мотори</w:t>
      </w:r>
    </w:p>
    <w:p w:rsidR="00FD7A39" w:rsidRPr="00FD7A39" w:rsidRDefault="00FD7A39" w:rsidP="00264F8E">
      <w:pPr>
        <w:pStyle w:val="Heading1"/>
        <w:numPr>
          <w:ilvl w:val="0"/>
          <w:numId w:val="21"/>
        </w:numPr>
        <w:rPr>
          <w:color w:val="00B050"/>
          <w:u w:val="single"/>
          <w:lang w:val="bg-BG"/>
        </w:rPr>
      </w:pPr>
      <w:r>
        <w:rPr>
          <w:b w:val="0"/>
          <w:color w:val="000000" w:themeColor="text1"/>
          <w:lang w:val="bg-BG"/>
        </w:rPr>
        <w:t>Музика</w:t>
      </w:r>
      <w:bookmarkStart w:id="0" w:name="_GoBack"/>
      <w:bookmarkEnd w:id="0"/>
    </w:p>
    <w:p w:rsidR="00FD7A39" w:rsidRPr="00FD7A39" w:rsidRDefault="00FD7A39" w:rsidP="00FD7A39">
      <w:pPr>
        <w:pStyle w:val="Heading1"/>
        <w:ind w:left="720"/>
        <w:rPr>
          <w:color w:val="00B050"/>
          <w:u w:val="single"/>
          <w:lang w:val="bg-BG"/>
        </w:rPr>
      </w:pPr>
    </w:p>
    <w:p w:rsidR="00FD7A39" w:rsidRPr="00FD7A39" w:rsidRDefault="00FD7A39" w:rsidP="00FD7A39">
      <w:pPr>
        <w:pStyle w:val="Heading1"/>
        <w:ind w:left="720"/>
        <w:rPr>
          <w:color w:val="00B050"/>
          <w:u w:val="single"/>
          <w:lang w:val="bg-BG"/>
        </w:rPr>
      </w:pPr>
    </w:p>
    <w:p w:rsidR="00FD7A39" w:rsidRDefault="00FD7A39" w:rsidP="00FD7A39">
      <w:pPr>
        <w:pStyle w:val="Heading1"/>
        <w:ind w:left="720"/>
        <w:rPr>
          <w:color w:val="00B050"/>
          <w:u w:val="single"/>
          <w:lang w:val="bg-BG"/>
        </w:rPr>
      </w:pPr>
    </w:p>
    <w:p w:rsidR="00264F8E" w:rsidRDefault="00264F8E" w:rsidP="00264F8E">
      <w:pPr>
        <w:pStyle w:val="Heading1"/>
        <w:rPr>
          <w:b w:val="0"/>
          <w:color w:val="000000" w:themeColor="text1"/>
          <w:lang w:val="bg-BG"/>
        </w:rPr>
      </w:pPr>
    </w:p>
    <w:p w:rsidR="00264F8E" w:rsidRPr="00A458CF" w:rsidRDefault="00264F8E" w:rsidP="00264F8E">
      <w:pPr>
        <w:pStyle w:val="Heading1"/>
        <w:rPr>
          <w:b w:val="0"/>
          <w:color w:val="000000" w:themeColor="text1"/>
          <w:lang w:val="bg-BG"/>
        </w:rPr>
      </w:pPr>
    </w:p>
    <w:p w:rsidR="00A458CF" w:rsidRDefault="00A458CF" w:rsidP="00A458CF">
      <w:pPr>
        <w:pStyle w:val="Heading1"/>
        <w:ind w:left="1440"/>
        <w:rPr>
          <w:b w:val="0"/>
          <w:color w:val="000000" w:themeColor="text1"/>
          <w:lang w:val="bg-BG"/>
        </w:rPr>
      </w:pPr>
    </w:p>
    <w:p w:rsidR="00A458CF" w:rsidRPr="00A458CF" w:rsidRDefault="00A458CF" w:rsidP="00A458CF">
      <w:pPr>
        <w:pStyle w:val="Heading1"/>
        <w:rPr>
          <w:b w:val="0"/>
          <w:color w:val="000000" w:themeColor="text1"/>
          <w:lang w:val="bg-BG"/>
        </w:rPr>
      </w:pPr>
    </w:p>
    <w:p w:rsidR="00497620" w:rsidRPr="00497620" w:rsidRDefault="00497620" w:rsidP="00A458CF">
      <w:pPr>
        <w:pStyle w:val="Heading1"/>
        <w:ind w:left="720"/>
        <w:rPr>
          <w:b w:val="0"/>
          <w:color w:val="000000" w:themeColor="text1"/>
          <w:u w:val="single"/>
          <w:lang w:val="bg-BG"/>
        </w:rPr>
      </w:pPr>
    </w:p>
    <w:sectPr w:rsidR="00497620" w:rsidRPr="00497620" w:rsidSect="00374627">
      <w:footerReference w:type="default" r:id="rId8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9D6" w:rsidRDefault="008A39D6">
      <w:pPr>
        <w:spacing w:after="0"/>
      </w:pPr>
      <w:r>
        <w:separator/>
      </w:r>
    </w:p>
  </w:endnote>
  <w:endnote w:type="continuationSeparator" w:id="0">
    <w:p w:rsidR="008A39D6" w:rsidRDefault="008A39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7A3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9D6" w:rsidRDefault="008A39D6">
      <w:pPr>
        <w:spacing w:after="0"/>
      </w:pPr>
      <w:r>
        <w:separator/>
      </w:r>
    </w:p>
  </w:footnote>
  <w:footnote w:type="continuationSeparator" w:id="0">
    <w:p w:rsidR="008A39D6" w:rsidRDefault="008A39D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280D3BCE"/>
    <w:multiLevelType w:val="hybridMultilevel"/>
    <w:tmpl w:val="9C947920"/>
    <w:lvl w:ilvl="0" w:tplc="CF76711C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2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6487F12"/>
    <w:multiLevelType w:val="hybridMultilevel"/>
    <w:tmpl w:val="4B9895C0"/>
    <w:lvl w:ilvl="0" w:tplc="2F3208F8"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2"/>
  </w:num>
  <w:num w:numId="20">
    <w:abstractNumId w:val="1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5A0"/>
    <w:rsid w:val="00264F8E"/>
    <w:rsid w:val="00374627"/>
    <w:rsid w:val="00394A6D"/>
    <w:rsid w:val="003F19B9"/>
    <w:rsid w:val="004476A1"/>
    <w:rsid w:val="00497620"/>
    <w:rsid w:val="005114E7"/>
    <w:rsid w:val="005E5E55"/>
    <w:rsid w:val="00616068"/>
    <w:rsid w:val="006635A2"/>
    <w:rsid w:val="006E401C"/>
    <w:rsid w:val="0077621B"/>
    <w:rsid w:val="007963CE"/>
    <w:rsid w:val="007D00B3"/>
    <w:rsid w:val="008916B6"/>
    <w:rsid w:val="008A39D6"/>
    <w:rsid w:val="008E10EB"/>
    <w:rsid w:val="009763C8"/>
    <w:rsid w:val="00A458CF"/>
    <w:rsid w:val="00A8131A"/>
    <w:rsid w:val="00B769EE"/>
    <w:rsid w:val="00C554E8"/>
    <w:rsid w:val="00C57E43"/>
    <w:rsid w:val="00C72B59"/>
    <w:rsid w:val="00CC75DB"/>
    <w:rsid w:val="00D145A0"/>
    <w:rsid w:val="00D33143"/>
    <w:rsid w:val="00D56207"/>
    <w:rsid w:val="00D765AF"/>
    <w:rsid w:val="00DD4208"/>
    <w:rsid w:val="00EA2B92"/>
    <w:rsid w:val="00FD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134FB"/>
  <w15:chartTrackingRefBased/>
  <w15:docId w15:val="{9A7924A5-8984-4C35-9F16-D1C25348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8" w:space="0" w:color="141414" w:themeColor="accent1"/>
        <w:bottom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4" w:space="0" w:color="141414" w:themeColor="accent1"/>
        <w:bottom w:val="single" w:sz="4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B2B2B2" w:themeColor="accent2"/>
        <w:bottom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969696" w:themeColor="accent3"/>
        <w:bottom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808080" w:themeColor="accent4"/>
        <w:bottom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5F5F5F" w:themeColor="accent5"/>
        <w:bottom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4D4D4D" w:themeColor="accent6"/>
        <w:bottom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41414" w:themeColor="accent1"/>
        <w:bottom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eeware%20Sys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51D485FCB5842BC91542D952E64F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301D3D-4D9C-4C76-9DBA-EC6DAC0CEE89}"/>
      </w:docPartPr>
      <w:docPartBody>
        <w:p w:rsidR="00000000" w:rsidRDefault="00793A0D">
          <w:pPr>
            <w:pStyle w:val="051D485FCB5842BC91542D952E64F363"/>
          </w:pPr>
          <w:r>
            <w:t>Your Name</w:t>
          </w:r>
        </w:p>
      </w:docPartBody>
    </w:docPart>
    <w:docPart>
      <w:docPartPr>
        <w:name w:val="7CA8F51CAC5042D68C64FCC34730D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3D5E2-0B9B-456D-B059-D0F80A8E4705}"/>
      </w:docPartPr>
      <w:docPartBody>
        <w:p w:rsidR="00000000" w:rsidRDefault="00793A0D">
          <w:pPr>
            <w:pStyle w:val="7CA8F51CAC5042D68C64FCC34730D663"/>
          </w:pPr>
          <w:r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A0D"/>
    <w:rsid w:val="0079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1D485FCB5842BC91542D952E64F363">
    <w:name w:val="051D485FCB5842BC91542D952E64F363"/>
  </w:style>
  <w:style w:type="paragraph" w:customStyle="1" w:styleId="84CCD810521447948C2C92719670EC83">
    <w:name w:val="84CCD810521447948C2C92719670EC83"/>
  </w:style>
  <w:style w:type="paragraph" w:customStyle="1" w:styleId="44F6093459A94DC799D9FF0DF92B0199">
    <w:name w:val="44F6093459A94DC799D9FF0DF92B0199"/>
  </w:style>
  <w:style w:type="paragraph" w:customStyle="1" w:styleId="C7FD9E6F06834B33A9664CB1B430C20C">
    <w:name w:val="C7FD9E6F06834B33A9664CB1B430C20C"/>
  </w:style>
  <w:style w:type="paragraph" w:customStyle="1" w:styleId="7CA8F51CAC5042D68C64FCC34730D663">
    <w:name w:val="7CA8F51CAC5042D68C64FCC34730D663"/>
  </w:style>
  <w:style w:type="paragraph" w:customStyle="1" w:styleId="09BB8A0F985A4A54B941E50B08AE21B9">
    <w:name w:val="09BB8A0F985A4A54B941E50B08AE21B9"/>
  </w:style>
  <w:style w:type="paragraph" w:customStyle="1" w:styleId="F5F69DC7071E4B5EB079E969D9098FC7">
    <w:name w:val="F5F69DC7071E4B5EB079E969D9098FC7"/>
  </w:style>
  <w:style w:type="paragraph" w:customStyle="1" w:styleId="1815130A12DA478AA2724DD537BD842C">
    <w:name w:val="1815130A12DA478AA2724DD537BD842C"/>
  </w:style>
  <w:style w:type="paragraph" w:customStyle="1" w:styleId="452E432638F341C5A90932929FC35A8C">
    <w:name w:val="452E432638F341C5A90932929FC35A8C"/>
  </w:style>
  <w:style w:type="paragraph" w:customStyle="1" w:styleId="6250A943EDC74DCA83E1CDE9FC23C97E">
    <w:name w:val="6250A943EDC74DCA83E1CDE9FC23C97E"/>
  </w:style>
  <w:style w:type="paragraph" w:customStyle="1" w:styleId="1F5CD84E21AD4973884DB8A7FF542E77">
    <w:name w:val="1F5CD84E21AD4973884DB8A7FF542E77"/>
  </w:style>
  <w:style w:type="paragraph" w:customStyle="1" w:styleId="9E74AA1712BB44C58B00BDE60348AA0D">
    <w:name w:val="9E74AA1712BB44C58B00BDE60348AA0D"/>
  </w:style>
  <w:style w:type="paragraph" w:customStyle="1" w:styleId="F70637983208464493F30DA6195EABF1">
    <w:name w:val="F70637983208464493F30DA6195EABF1"/>
  </w:style>
  <w:style w:type="paragraph" w:customStyle="1" w:styleId="93F580996EBE4C63A8096CB9CB95A47E">
    <w:name w:val="93F580996EBE4C63A8096CB9CB95A47E"/>
  </w:style>
  <w:style w:type="paragraph" w:customStyle="1" w:styleId="4F42371A22F0476594187120B129FF0D">
    <w:name w:val="4F42371A22F0476594187120B129FF0D"/>
  </w:style>
  <w:style w:type="paragraph" w:customStyle="1" w:styleId="ACFBF2FA0BC2471EA729B971440A7714">
    <w:name w:val="ACFBF2FA0BC2471EA729B971440A7714"/>
  </w:style>
  <w:style w:type="paragraph" w:customStyle="1" w:styleId="3033A7345F874231BE39684D53833FAF">
    <w:name w:val="3033A7345F874231BE39684D53833FAF"/>
  </w:style>
  <w:style w:type="paragraph" w:customStyle="1" w:styleId="E2C7E9958BB54D5CA7692D29B01F562F">
    <w:name w:val="E2C7E9958BB54D5CA7692D29B01F562F"/>
  </w:style>
  <w:style w:type="paragraph" w:customStyle="1" w:styleId="B1DA827496EE4AD1BBF87F7A316F747A">
    <w:name w:val="B1DA827496EE4AD1BBF87F7A316F747A"/>
  </w:style>
  <w:style w:type="paragraph" w:customStyle="1" w:styleId="98C44D5C127F4116B290DE38335DA253">
    <w:name w:val="98C44D5C127F4116B290DE38335DA253"/>
  </w:style>
  <w:style w:type="paragraph" w:customStyle="1" w:styleId="00281DF024DD4056B82FDF43337412CA">
    <w:name w:val="00281DF024DD4056B82FDF43337412CA"/>
  </w:style>
  <w:style w:type="paragraph" w:customStyle="1" w:styleId="E5B3031187DA4AC8A735BA8E698C330F">
    <w:name w:val="E5B3031187DA4AC8A735BA8E698C330F"/>
  </w:style>
  <w:style w:type="paragraph" w:customStyle="1" w:styleId="1F700984E8604EA6959B33EBD2DF349B">
    <w:name w:val="1F700984E8604EA6959B33EBD2DF349B"/>
  </w:style>
  <w:style w:type="paragraph" w:customStyle="1" w:styleId="3B38CE5023F64F97AB7EDB29F62A7533">
    <w:name w:val="3B38CE5023F64F97AB7EDB29F62A7533"/>
  </w:style>
  <w:style w:type="paragraph" w:customStyle="1" w:styleId="1F2145D521B948DA9E8C283A6D16B858">
    <w:name w:val="1F2145D521B948DA9E8C283A6D16B858"/>
  </w:style>
  <w:style w:type="paragraph" w:customStyle="1" w:styleId="3659D598DA3D44F482EE26E14939FD29">
    <w:name w:val="3659D598DA3D44F482EE26E14939FD29"/>
  </w:style>
  <w:style w:type="paragraph" w:customStyle="1" w:styleId="04FB0E369D474DCB850944D879656166">
    <w:name w:val="04FB0E369D474DCB850944D879656166"/>
  </w:style>
  <w:style w:type="paragraph" w:customStyle="1" w:styleId="588FB163409D47F39116CFB62B5B9F8B">
    <w:name w:val="588FB163409D47F39116CFB62B5B9F8B"/>
  </w:style>
  <w:style w:type="paragraph" w:customStyle="1" w:styleId="79C8FDC2463543FA92F0C14E595E6AFF">
    <w:name w:val="79C8FDC2463543FA92F0C14E595E6AFF"/>
  </w:style>
  <w:style w:type="paragraph" w:customStyle="1" w:styleId="E7D495E35FC4498EBB246BAAD80113C1">
    <w:name w:val="E7D495E35FC4498EBB246BAAD80113C1"/>
  </w:style>
  <w:style w:type="paragraph" w:customStyle="1" w:styleId="66B33636C91D4E02B456F8D720EDF703">
    <w:name w:val="66B33636C91D4E02B456F8D720EDF703"/>
  </w:style>
  <w:style w:type="paragraph" w:customStyle="1" w:styleId="829287379AA041259B2E9766AB8FE076">
    <w:name w:val="829287379AA041259B2E9766AB8FE076"/>
  </w:style>
  <w:style w:type="paragraph" w:customStyle="1" w:styleId="9EB5BEFB351B43EFB249F5E52B610598">
    <w:name w:val="9EB5BEFB351B43EFB249F5E52B610598"/>
  </w:style>
  <w:style w:type="paragraph" w:customStyle="1" w:styleId="189165893A65481CA8708021F1685CF1">
    <w:name w:val="189165893A65481CA8708021F1685CF1"/>
  </w:style>
  <w:style w:type="paragraph" w:customStyle="1" w:styleId="1936D19943354B4780059900AFC7CAE4">
    <w:name w:val="1936D19943354B4780059900AFC7CAE4"/>
  </w:style>
  <w:style w:type="paragraph" w:customStyle="1" w:styleId="0EB899BA3C71439FB86DDDDADBC80B21">
    <w:name w:val="0EB899BA3C71439FB86DDDDADBC80B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FFFA3-FB5E-4C8E-A9B4-D256294A6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90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Freeware Sys</dc:creator>
  <cp:keywords/>
  <dc:description>Николай Кръстев</dc:description>
  <cp:lastModifiedBy>Freeware Sys</cp:lastModifiedBy>
  <cp:revision>1</cp:revision>
  <dcterms:created xsi:type="dcterms:W3CDTF">2021-10-10T16:31:00Z</dcterms:created>
  <dcterms:modified xsi:type="dcterms:W3CDTF">2021-10-10T18:07:00Z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